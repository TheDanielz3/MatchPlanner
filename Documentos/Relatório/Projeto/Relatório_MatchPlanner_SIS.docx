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E63175" w:rsidRDefault="00FA09AF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Matchplanner</w:t>
      </w:r>
    </w:p>
    <w:p w:rsidR="00B23C8A" w:rsidRPr="00C17BC3" w:rsidRDefault="00FA09AF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Serviços e Interoperabilidade de sistemas  </w:t>
      </w:r>
    </w:p>
    <w:p w:rsidR="00E63175" w:rsidRPr="00E63175" w:rsidRDefault="00B4563F" w:rsidP="00FA09AF">
      <w:pPr>
        <w:rPr>
          <w:rFonts w:ascii="Times New Roman" w:hAnsi="Times New Roman" w:cs="Times New Roman"/>
          <w:kern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7BC3" w:rsidRDefault="00FA09AF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Daniel correia batista 2171836</w:t>
                            </w:r>
                          </w:p>
                          <w:p w:rsidR="00BA62C0" w:rsidRPr="00E63175" w:rsidRDefault="00FA09AF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cruz alpendre 2170324</w:t>
                            </w:r>
                          </w:p>
                          <w:p w:rsidR="00BA62C0" w:rsidRPr="00E63175" w:rsidRDefault="00BA62C0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B23C8A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31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dvsw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" filled="f" stroked="f">
                <v:textbox style="mso-fit-shape-to-text:t">
                  <w:txbxContent>
                    <w:p w:rsidR="00C17BC3" w:rsidRDefault="00FA09AF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Daniel correia batista 2171836</w:t>
                      </w:r>
                    </w:p>
                    <w:p w:rsidR="00BA62C0" w:rsidRPr="00E63175" w:rsidRDefault="00FA09AF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cruz alpendre 2170324</w:t>
                      </w:r>
                    </w:p>
                    <w:p w:rsidR="00BA62C0" w:rsidRPr="00E63175" w:rsidRDefault="00BA62C0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B23C8A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3175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br w:type="page"/>
      </w:r>
      <w:r w:rsidR="00FA09AF">
        <w:rPr>
          <w:rFonts w:ascii="Times New Roman" w:hAnsi="Times New Roman" w:cs="Times New Roman"/>
          <w:kern w:val="20"/>
          <w:lang w:val="pt-BR"/>
        </w:rPr>
        <w:lastRenderedPageBreak/>
        <w:t>Relatório de Serviços e Interoperabilidade de Sistemas</w:t>
      </w:r>
      <w:r w:rsidR="00FA09AF" w:rsidRPr="00FA09AF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</w:rPr>
        <w:t>realização da</w:t>
      </w:r>
      <w:r w:rsidR="00BA62C0">
        <w:rPr>
          <w:rFonts w:ascii="Times New Roman" w:hAnsi="Times New Roman" w:cs="Times New Roman"/>
          <w:kern w:val="20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</w:rPr>
        <w:t>Programação de Sistemas de Informação</w:t>
      </w:r>
      <w:r w:rsidR="007E3E80">
        <w:rPr>
          <w:rFonts w:ascii="Times New Roman" w:hAnsi="Times New Roman" w:cs="Times New Roman"/>
          <w:kern w:val="20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</w:rPr>
        <w:t>realizado sob a orientação de</w:t>
      </w:r>
      <w:r w:rsidR="00E63175">
        <w:rPr>
          <w:rFonts w:ascii="Times New Roman" w:hAnsi="Times New Roman" w:cs="Times New Roman"/>
          <w:kern w:val="20"/>
        </w:rPr>
        <w:t xml:space="preserve"> (</w:t>
      </w:r>
      <w:r w:rsidR="00E63175" w:rsidRPr="00E63175">
        <w:rPr>
          <w:rFonts w:ascii="Times New Roman" w:hAnsi="Times New Roman" w:cs="Times New Roman"/>
          <w:b/>
          <w:kern w:val="20"/>
        </w:rPr>
        <w:t xml:space="preserve">nome do </w:t>
      </w:r>
      <w:r w:rsidR="007E3E80">
        <w:rPr>
          <w:rFonts w:ascii="Times New Roman" w:hAnsi="Times New Roman" w:cs="Times New Roman"/>
          <w:b/>
          <w:kern w:val="20"/>
        </w:rPr>
        <w:t>orientador</w:t>
      </w:r>
      <w:r w:rsidR="00E63175">
        <w:rPr>
          <w:rFonts w:ascii="Times New Roman" w:hAnsi="Times New Roman" w:cs="Times New Roman"/>
          <w:kern w:val="20"/>
        </w:rPr>
        <w:t>)</w:t>
      </w:r>
    </w:p>
    <w:p w:rsidR="00E63175" w:rsidRDefault="00E63175" w:rsidP="00C17BC3">
      <w:pPr>
        <w:pStyle w:val="Ttulo1"/>
      </w:pPr>
    </w:p>
    <w:p w:rsidR="00E63175" w:rsidRDefault="00E63175" w:rsidP="00E63175">
      <w:pPr>
        <w:pStyle w:val="Corpodetexto"/>
      </w:pPr>
    </w:p>
    <w:p w:rsidR="00E63175" w:rsidRDefault="00E63175" w:rsidP="00E63175">
      <w:pPr>
        <w:pStyle w:val="Corpodetexto"/>
      </w:pPr>
    </w:p>
    <w:p w:rsidR="00E63175" w:rsidRDefault="00E63175" w:rsidP="00E63175">
      <w:pPr>
        <w:pStyle w:val="Corpodetexto"/>
      </w:pPr>
    </w:p>
    <w:p w:rsidR="00E63175" w:rsidRDefault="00E63175" w:rsidP="00E63175">
      <w:pPr>
        <w:pStyle w:val="Corpodetexto"/>
      </w:pPr>
    </w:p>
    <w:p w:rsidR="00E63175" w:rsidRDefault="00E63175" w:rsidP="00E63175">
      <w:pPr>
        <w:pStyle w:val="Corpodetexto"/>
      </w:pPr>
    </w:p>
    <w:p w:rsidR="00E63175" w:rsidRDefault="00E63175" w:rsidP="00E63175">
      <w:pPr>
        <w:pStyle w:val="Corpodetexto"/>
      </w:pPr>
    </w:p>
    <w:p w:rsidR="00E63175" w:rsidRDefault="00E63175" w:rsidP="00E63175">
      <w:pPr>
        <w:pStyle w:val="Corpodetexto"/>
      </w:pPr>
    </w:p>
    <w:p w:rsidR="00E63175" w:rsidRDefault="00E63175" w:rsidP="00E63175">
      <w:pPr>
        <w:pStyle w:val="Corpodetexto"/>
      </w:pPr>
    </w:p>
    <w:p w:rsidR="00E63175" w:rsidRDefault="00E63175" w:rsidP="00E63175">
      <w:pPr>
        <w:pStyle w:val="Corpodetexto"/>
      </w:pPr>
    </w:p>
    <w:p w:rsidR="00E63175" w:rsidRDefault="00E63175" w:rsidP="00E63175">
      <w:pPr>
        <w:pStyle w:val="Corpodetexto"/>
      </w:pPr>
    </w:p>
    <w:p w:rsidR="00E63175" w:rsidRPr="00E63175" w:rsidRDefault="00E63175" w:rsidP="00E63175">
      <w:pPr>
        <w:pStyle w:val="Corpodetexto"/>
      </w:pPr>
    </w:p>
    <w:p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</w:rPr>
      </w:pPr>
      <w:r w:rsidRPr="00E63175">
        <w:rPr>
          <w:b/>
          <w:spacing w:val="-2"/>
          <w:sz w:val="28"/>
        </w:rPr>
        <w:t>DECLARAÇ</w:t>
      </w:r>
      <w:r>
        <w:rPr>
          <w:b/>
          <w:spacing w:val="-2"/>
          <w:sz w:val="28"/>
        </w:rPr>
        <w:t>ÃO</w:t>
      </w: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  <w:r w:rsidRPr="00E63175">
        <w:rPr>
          <w:spacing w:val="-2"/>
          <w:sz w:val="24"/>
        </w:rPr>
        <w:t>Declaro que est</w:t>
      </w:r>
      <w:r>
        <w:rPr>
          <w:spacing w:val="-2"/>
          <w:sz w:val="24"/>
        </w:rPr>
        <w:t>e</w:t>
      </w:r>
      <w:r w:rsidRPr="00E63175">
        <w:rPr>
          <w:spacing w:val="-2"/>
          <w:sz w:val="24"/>
        </w:rPr>
        <w:t xml:space="preserve"> Relatório se encontra em condições de ser apreciada (o) pelo júri a designar.</w:t>
      </w: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 w:rsidRPr="00E63175">
        <w:rPr>
          <w:spacing w:val="-2"/>
          <w:sz w:val="24"/>
        </w:rPr>
        <w:t xml:space="preserve">O </w:t>
      </w:r>
      <w:r w:rsidR="007E3E80">
        <w:rPr>
          <w:spacing w:val="-2"/>
          <w:sz w:val="24"/>
        </w:rPr>
        <w:t>estudante 1</w:t>
      </w:r>
      <w:r w:rsidRPr="00E63175">
        <w:rPr>
          <w:spacing w:val="-2"/>
          <w:sz w:val="24"/>
        </w:rPr>
        <w:t>,</w:t>
      </w:r>
    </w:p>
    <w:p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 w:rsidRPr="00E63175">
        <w:rPr>
          <w:spacing w:val="-2"/>
          <w:sz w:val="24"/>
        </w:rPr>
        <w:t>____________________</w:t>
      </w:r>
    </w:p>
    <w:p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>
        <w:rPr>
          <w:spacing w:val="-2"/>
          <w:sz w:val="24"/>
        </w:rPr>
        <w:t>Leiria</w:t>
      </w:r>
      <w:r w:rsidRPr="00E63175">
        <w:rPr>
          <w:spacing w:val="-2"/>
          <w:sz w:val="24"/>
        </w:rPr>
        <w:t>, ....  de ...............  de ...............</w:t>
      </w:r>
    </w:p>
    <w:p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</w:rPr>
      </w:pPr>
      <w:r w:rsidRPr="00A63BC6">
        <w:br w:type="page"/>
      </w:r>
    </w:p>
    <w:p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FA09AF">
        <w:rPr>
          <w:rFonts w:ascii="Times New Roman" w:hAnsi="Times New Roman" w:cs="Times New Roman"/>
          <w:kern w:val="20"/>
          <w:lang w:val="pt-BR"/>
        </w:rPr>
        <w:t>Serviços e Interoperabilidade de Sistemas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Pr="00E63175">
        <w:rPr>
          <w:rFonts w:ascii="Times New Roman" w:hAnsi="Times New Roman" w:cs="Times New Roman"/>
          <w:kern w:val="20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</w:rPr>
        <w:t>realização da</w:t>
      </w:r>
      <w:r w:rsidR="00BA62C0">
        <w:rPr>
          <w:rFonts w:ascii="Times New Roman" w:hAnsi="Times New Roman" w:cs="Times New Roman"/>
          <w:kern w:val="20"/>
        </w:rPr>
        <w:t xml:space="preserve"> prova de apresentação de proje</w:t>
      </w:r>
      <w:r>
        <w:rPr>
          <w:rFonts w:ascii="Times New Roman" w:hAnsi="Times New Roman" w:cs="Times New Roman"/>
          <w:kern w:val="20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</w:rPr>
        <w:t>Programação de Sistemas de Informação</w:t>
      </w:r>
      <w:r w:rsidR="00BA62C0">
        <w:rPr>
          <w:rFonts w:ascii="Times New Roman" w:hAnsi="Times New Roman" w:cs="Times New Roman"/>
          <w:kern w:val="20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</w:rPr>
        <w:t>realizado sob a orientação de</w:t>
      </w:r>
      <w:r w:rsidR="00BA62C0">
        <w:rPr>
          <w:rFonts w:ascii="Times New Roman" w:hAnsi="Times New Roman" w:cs="Times New Roman"/>
          <w:kern w:val="20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</w:rPr>
        <w:t>orientador</w:t>
      </w:r>
      <w:r w:rsidR="00BA62C0">
        <w:rPr>
          <w:rFonts w:ascii="Times New Roman" w:hAnsi="Times New Roman" w:cs="Times New Roman"/>
          <w:kern w:val="20"/>
        </w:rPr>
        <w:t>)</w:t>
      </w:r>
    </w:p>
    <w:p w:rsidR="007E3E80" w:rsidRPr="00BA62C0" w:rsidRDefault="007E3E80" w:rsidP="00BA62C0">
      <w:pPr>
        <w:jc w:val="center"/>
      </w:pPr>
    </w:p>
    <w:p w:rsidR="007E3E80" w:rsidRDefault="007E3E80" w:rsidP="007E3E80">
      <w:pPr>
        <w:pStyle w:val="Corpodetexto"/>
      </w:pPr>
    </w:p>
    <w:p w:rsidR="007E3E80" w:rsidRDefault="007E3E80" w:rsidP="007E3E80">
      <w:pPr>
        <w:pStyle w:val="Corpodetexto"/>
      </w:pPr>
    </w:p>
    <w:p w:rsidR="007E3E80" w:rsidRDefault="007E3E80" w:rsidP="007E3E80">
      <w:pPr>
        <w:pStyle w:val="Corpodetexto"/>
      </w:pPr>
    </w:p>
    <w:p w:rsidR="007E3E80" w:rsidRDefault="007E3E80" w:rsidP="007E3E80">
      <w:pPr>
        <w:pStyle w:val="Corpodetexto"/>
      </w:pPr>
    </w:p>
    <w:p w:rsidR="007E3E80" w:rsidRDefault="007E3E80" w:rsidP="007E3E80">
      <w:pPr>
        <w:pStyle w:val="Corpodetexto"/>
      </w:pPr>
    </w:p>
    <w:p w:rsidR="007E3E80" w:rsidRDefault="007E3E80" w:rsidP="007E3E80">
      <w:pPr>
        <w:pStyle w:val="Corpodetexto"/>
      </w:pPr>
    </w:p>
    <w:p w:rsidR="007E3E80" w:rsidRDefault="007E3E80" w:rsidP="007E3E80">
      <w:pPr>
        <w:pStyle w:val="Corpodetexto"/>
      </w:pPr>
    </w:p>
    <w:p w:rsidR="007E3E80" w:rsidRDefault="007E3E80" w:rsidP="007E3E80">
      <w:pPr>
        <w:pStyle w:val="Corpodetexto"/>
      </w:pPr>
    </w:p>
    <w:p w:rsidR="007E3E80" w:rsidRDefault="007E3E80" w:rsidP="007E3E80">
      <w:pPr>
        <w:pStyle w:val="Corpodetexto"/>
      </w:pPr>
    </w:p>
    <w:p w:rsidR="007E3E80" w:rsidRDefault="007E3E80" w:rsidP="007E3E80">
      <w:pPr>
        <w:pStyle w:val="Corpodetexto"/>
      </w:pPr>
    </w:p>
    <w:p w:rsidR="007E3E80" w:rsidRPr="00E63175" w:rsidRDefault="007E3E80" w:rsidP="007E3E80">
      <w:pPr>
        <w:pStyle w:val="Corpodetexto"/>
      </w:pP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</w:rPr>
      </w:pPr>
      <w:r w:rsidRPr="00E63175">
        <w:rPr>
          <w:b/>
          <w:spacing w:val="-2"/>
          <w:sz w:val="28"/>
        </w:rPr>
        <w:t>DECLARAÇ</w:t>
      </w:r>
      <w:r>
        <w:rPr>
          <w:b/>
          <w:spacing w:val="-2"/>
          <w:sz w:val="28"/>
        </w:rPr>
        <w:t>ÃO</w:t>
      </w: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  <w:r w:rsidRPr="00E63175">
        <w:rPr>
          <w:spacing w:val="-2"/>
          <w:sz w:val="24"/>
        </w:rPr>
        <w:t>Declaro que est</w:t>
      </w:r>
      <w:r>
        <w:rPr>
          <w:spacing w:val="-2"/>
          <w:sz w:val="24"/>
        </w:rPr>
        <w:t>e</w:t>
      </w:r>
      <w:r w:rsidRPr="00E63175">
        <w:rPr>
          <w:spacing w:val="-2"/>
          <w:sz w:val="24"/>
        </w:rPr>
        <w:t xml:space="preserve"> Relatório se encontra em condições de ser apreciada (o) pelo júri a designar.</w:t>
      </w: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 w:rsidRPr="00E63175">
        <w:rPr>
          <w:spacing w:val="-2"/>
          <w:sz w:val="24"/>
        </w:rPr>
        <w:t xml:space="preserve">O </w:t>
      </w:r>
      <w:r>
        <w:rPr>
          <w:spacing w:val="-2"/>
          <w:sz w:val="24"/>
        </w:rPr>
        <w:t>estudante 2</w:t>
      </w:r>
      <w:r w:rsidRPr="00E63175">
        <w:rPr>
          <w:spacing w:val="-2"/>
          <w:sz w:val="24"/>
        </w:rPr>
        <w:t>,</w:t>
      </w:r>
    </w:p>
    <w:p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 w:rsidRPr="00E63175">
        <w:rPr>
          <w:spacing w:val="-2"/>
          <w:sz w:val="24"/>
        </w:rPr>
        <w:t>____________________</w:t>
      </w: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</w:rPr>
      </w:pPr>
      <w:r>
        <w:rPr>
          <w:spacing w:val="-2"/>
          <w:sz w:val="24"/>
        </w:rPr>
        <w:t>Leiria</w:t>
      </w:r>
      <w:r w:rsidRPr="00E63175">
        <w:rPr>
          <w:spacing w:val="-2"/>
          <w:sz w:val="24"/>
        </w:rPr>
        <w:t>, ....  de ...............  de ...............</w:t>
      </w:r>
    </w:p>
    <w:p w:rsidR="00B23C8A" w:rsidRDefault="00B23C8A" w:rsidP="007E3E80">
      <w:pPr>
        <w:pStyle w:val="Ttulo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</w:rPr>
      </w:pPr>
      <w:r w:rsidRPr="00E467A2">
        <w:rPr>
          <w:b/>
          <w:color w:val="800000"/>
          <w:sz w:val="24"/>
        </w:rPr>
        <w:t>(Opcional)</w:t>
      </w:r>
    </w:p>
    <w:p w:rsidR="00C17BC3" w:rsidRDefault="00C17BC3" w:rsidP="00C17BC3">
      <w:pPr>
        <w:pStyle w:val="Corpodetexto"/>
      </w:pPr>
    </w:p>
    <w:p w:rsidR="00C17BC3" w:rsidRDefault="00C17BC3" w:rsidP="00C17BC3">
      <w:pPr>
        <w:pStyle w:val="Corpodetexto"/>
      </w:pPr>
    </w:p>
    <w:p w:rsidR="00C17BC3" w:rsidRDefault="00C17BC3" w:rsidP="00C17BC3">
      <w:pPr>
        <w:pStyle w:val="Corpodetexto"/>
      </w:pPr>
    </w:p>
    <w:p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:rsidR="00C17BC3" w:rsidRDefault="00C17BC3" w:rsidP="00C17BC3">
      <w:pPr>
        <w:pStyle w:val="Corpodetexto"/>
      </w:pP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</w:rPr>
      </w:pPr>
      <w:r w:rsidRPr="00E63175">
        <w:rPr>
          <w:b/>
          <w:sz w:val="24"/>
        </w:rPr>
        <w:t xml:space="preserve">[RELATÓRIO DE </w:t>
      </w:r>
      <w:r w:rsidR="00A63BC6">
        <w:rPr>
          <w:b/>
          <w:sz w:val="24"/>
        </w:rPr>
        <w:t>PROJETO</w:t>
      </w:r>
      <w:r>
        <w:rPr>
          <w:b/>
          <w:sz w:val="24"/>
        </w:rPr>
        <w:t xml:space="preserve"> - TÍTULO</w:t>
      </w:r>
      <w:r w:rsidRPr="00E63175">
        <w:rPr>
          <w:b/>
          <w:sz w:val="24"/>
        </w:rPr>
        <w:t>]</w:t>
      </w: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</w:rPr>
      </w:pPr>
      <w:r w:rsidRPr="00E63175">
        <w:rPr>
          <w:b/>
          <w:sz w:val="24"/>
        </w:rPr>
        <w:t>[AUTOR</w:t>
      </w:r>
      <w:r w:rsidR="00A63BC6">
        <w:rPr>
          <w:b/>
          <w:sz w:val="24"/>
        </w:rPr>
        <w:t>ES</w:t>
      </w:r>
      <w:r w:rsidRPr="00E63175">
        <w:rPr>
          <w:b/>
          <w:sz w:val="24"/>
        </w:rPr>
        <w:t>]</w:t>
      </w:r>
    </w:p>
    <w:p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</w:rPr>
      </w:pPr>
    </w:p>
    <w:p w:rsidR="00E63175" w:rsidRPr="003236FE" w:rsidRDefault="00E63175" w:rsidP="00E63175">
      <w:pPr>
        <w:spacing w:before="120" w:after="120" w:line="360" w:lineRule="auto"/>
        <w:jc w:val="both"/>
        <w:rPr>
          <w:color w:val="000000"/>
          <w:sz w:val="24"/>
          <w:lang w:eastAsia="pt-PT"/>
        </w:rPr>
      </w:pPr>
      <w:bookmarkStart w:id="0" w:name="_GoBack"/>
      <w:bookmarkEnd w:id="0"/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eastAsia="pt-PT"/>
        </w:rPr>
      </w:pPr>
      <w:r w:rsidRPr="00E63175">
        <w:rPr>
          <w:color w:val="000000"/>
          <w:sz w:val="24"/>
        </w:rPr>
        <w:t xml:space="preserve">Texto do resumo em Português, a 1 espaço, com o máximo de </w:t>
      </w:r>
      <w:r>
        <w:rPr>
          <w:color w:val="000000"/>
          <w:sz w:val="24"/>
        </w:rPr>
        <w:t>300 palavras</w:t>
      </w:r>
      <w:r w:rsidRPr="00E63175">
        <w:rPr>
          <w:color w:val="000000"/>
          <w:sz w:val="24"/>
        </w:rPr>
        <w:t xml:space="preserve">. </w:t>
      </w:r>
    </w:p>
    <w:p w:rsidR="00C17BC3" w:rsidRDefault="00C17BC3" w:rsidP="00C17BC3">
      <w:pPr>
        <w:pStyle w:val="Corpodetexto"/>
      </w:pPr>
    </w:p>
    <w:p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eastAsia="pt-PT"/>
        </w:rPr>
      </w:pPr>
      <w:r w:rsidRPr="00643661">
        <w:rPr>
          <w:color w:val="000000"/>
          <w:sz w:val="24"/>
          <w:lang w:eastAsia="pt-PT"/>
        </w:rPr>
        <w:t>PALAVRAS-CHAVE: xxxx, yyyy, zzzz</w:t>
      </w:r>
    </w:p>
    <w:p w:rsidR="00C17BC3" w:rsidRDefault="00C17BC3" w:rsidP="00C17BC3">
      <w:pPr>
        <w:pStyle w:val="Corpodetexto"/>
      </w:pPr>
    </w:p>
    <w:p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:rsidR="00C17BC3" w:rsidRDefault="00C17BC3" w:rsidP="00C17BC3">
      <w:pPr>
        <w:pStyle w:val="Corpodetexto"/>
      </w:pPr>
    </w:p>
    <w:p w:rsidR="00996763" w:rsidRDefault="00996763" w:rsidP="00C17BC3">
      <w:pPr>
        <w:pStyle w:val="Corpodetexto"/>
      </w:pPr>
    </w:p>
    <w:p w:rsidR="00996763" w:rsidRDefault="00996763" w:rsidP="00C17BC3">
      <w:pPr>
        <w:pStyle w:val="Corpodetexto"/>
      </w:pPr>
    </w:p>
    <w:p w:rsidR="00996763" w:rsidRPr="00996763" w:rsidRDefault="00996763" w:rsidP="00996763">
      <w:pPr>
        <w:pStyle w:val="Corpodetexto"/>
        <w:ind w:firstLine="0"/>
        <w:rPr>
          <w:sz w:val="24"/>
          <w:szCs w:val="24"/>
        </w:rPr>
      </w:pPr>
      <w:r w:rsidRPr="00996763">
        <w:rPr>
          <w:sz w:val="24"/>
          <w:szCs w:val="24"/>
        </w:rPr>
        <w:t>O relatório deve conter o índice principal, o índice de figuras e o índice de tabelas.</w:t>
      </w:r>
    </w:p>
    <w:p w:rsidR="00996763" w:rsidRDefault="00996763" w:rsidP="00996763">
      <w:pPr>
        <w:pStyle w:val="Corpodetexto"/>
        <w:ind w:firstLine="0"/>
      </w:pPr>
    </w:p>
    <w:p w:rsidR="00996763" w:rsidRDefault="00996763" w:rsidP="00996763">
      <w:pPr>
        <w:pStyle w:val="Corpodetexto"/>
        <w:ind w:firstLine="0"/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:rsidR="00C17BC3" w:rsidRDefault="00C17BC3" w:rsidP="00C17BC3">
      <w:pPr>
        <w:pStyle w:val="Corpodetexto"/>
      </w:pPr>
    </w:p>
    <w:p w:rsidR="00C17BC3" w:rsidRDefault="00C17BC3" w:rsidP="00C17BC3">
      <w:pPr>
        <w:pStyle w:val="Corpodetexto"/>
      </w:pPr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</w:rPr>
      </w:pPr>
      <w:r w:rsidRPr="00E63175">
        <w:rPr>
          <w:color w:val="000000"/>
          <w:sz w:val="24"/>
        </w:rPr>
        <w:t>Configuração padrão: 1,5 espaço entre linhas; opções de tipo de letra: Garamond, Times New Roman; letra tamanho</w:t>
      </w:r>
      <w:r>
        <w:rPr>
          <w:color w:val="000000"/>
          <w:sz w:val="24"/>
        </w:rPr>
        <w:t xml:space="preserve"> </w:t>
      </w:r>
      <w:r w:rsidRPr="00E63175">
        <w:rPr>
          <w:color w:val="000000"/>
          <w:sz w:val="24"/>
        </w:rPr>
        <w:t>12; texto justificado (6 pto antes / 6 pto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</w:rPr>
        <w:t>;</w:t>
      </w:r>
    </w:p>
    <w:p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</w:rPr>
      </w:pPr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</w:rPr>
      </w:pPr>
      <w:r w:rsidRPr="00E63175">
        <w:rPr>
          <w:color w:val="000000"/>
          <w:sz w:val="24"/>
        </w:rPr>
        <w:t>numeração das páginas: árabe, rod</w:t>
      </w:r>
      <w:r>
        <w:rPr>
          <w:color w:val="000000"/>
          <w:sz w:val="24"/>
        </w:rPr>
        <w:t>apé à direita; letra tamanho 10.</w:t>
      </w:r>
    </w:p>
    <w:p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</w:rPr>
      </w:pPr>
      <w:r w:rsidRPr="00E63175">
        <w:rPr>
          <w:color w:val="000000"/>
          <w:sz w:val="24"/>
        </w:rPr>
        <w:t>[Esta é sempre a página 1.]</w:t>
      </w:r>
    </w:p>
    <w:p w:rsidR="006915F9" w:rsidRDefault="00C17BC3" w:rsidP="00C17BC3">
      <w:pPr>
        <w:pStyle w:val="Ttulo1"/>
      </w:pPr>
      <w:r>
        <w:br w:type="page"/>
      </w:r>
    </w:p>
    <w:p w:rsidR="006915F9" w:rsidRDefault="005454E5" w:rsidP="001D0D4C">
      <w:pPr>
        <w:pStyle w:val="Ttulo1"/>
        <w:numPr>
          <w:ilvl w:val="0"/>
          <w:numId w:val="8"/>
        </w:numPr>
      </w:pPr>
      <w:r>
        <w:lastRenderedPageBreak/>
        <w:t>Introdução</w:t>
      </w:r>
    </w:p>
    <w:p w:rsidR="00670AA1" w:rsidRDefault="005454E5" w:rsidP="00670AA1">
      <w:r w:rsidRPr="005454E5">
        <w:t>Apresentação do trabalho. Deve incluir a organização e a estrutura do relatório</w:t>
      </w:r>
      <w:r>
        <w:t>.</w:t>
      </w:r>
    </w:p>
    <w:p w:rsidR="00850980" w:rsidRDefault="00850980" w:rsidP="00670AA1"/>
    <w:p w:rsidR="00850980" w:rsidRDefault="00850980" w:rsidP="00850980">
      <w:pPr>
        <w:ind w:firstLine="360"/>
      </w:pPr>
      <w:r>
        <w:t>Este projeto teve a finalidade de e entregar via JSON (um formato de transporte de dados) para os vários terminais de desenvolvimento no caso do projeto Java (a aplicação Android).</w:t>
      </w:r>
    </w:p>
    <w:p w:rsidR="00850980" w:rsidRDefault="00850980" w:rsidP="00850980">
      <w:pPr>
        <w:ind w:firstLine="360"/>
      </w:pPr>
      <w:r>
        <w:t>No nosso programa criando em PHP com a utilização da Framework Yii</w:t>
      </w:r>
      <w:r w:rsidR="003236FE">
        <w:t xml:space="preserve"> 2</w:t>
      </w:r>
      <w:r>
        <w:t xml:space="preserve"> esta </w:t>
      </w:r>
      <w:r w:rsidR="003236FE">
        <w:t>lecionada</w:t>
      </w:r>
      <w:r>
        <w:t xml:space="preserve"> por o Sr. Professor Sílvio Priem Mendes, esta está construída para enviar e receber pedidos JSON há nossa API(</w:t>
      </w:r>
      <w:r w:rsidRPr="00850980">
        <w:t xml:space="preserve">Application Programming Interface ou, em português, Interface de Programação de </w:t>
      </w:r>
      <w:r>
        <w:t>Aplicações).</w:t>
      </w:r>
    </w:p>
    <w:p w:rsidR="005454E5" w:rsidRPr="00670AA1" w:rsidRDefault="005454E5" w:rsidP="00670AA1">
      <w:r>
        <w:br w:type="page"/>
      </w:r>
    </w:p>
    <w:p w:rsidR="006915F9" w:rsidRDefault="005454E5" w:rsidP="001D0D4C">
      <w:pPr>
        <w:pStyle w:val="Ttulo1"/>
        <w:numPr>
          <w:ilvl w:val="0"/>
          <w:numId w:val="8"/>
        </w:numPr>
      </w:pPr>
      <w:r>
        <w:lastRenderedPageBreak/>
        <w:t>Metodologia</w:t>
      </w:r>
    </w:p>
    <w:p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Deve ser especificada a metodologia adotada </w:t>
      </w:r>
      <w:r w:rsidR="00242509">
        <w:rPr>
          <w:color w:val="000000"/>
          <w:sz w:val="24"/>
        </w:rPr>
        <w:t>no desenvolvimento do Proje</w:t>
      </w:r>
      <w:r w:rsidR="000B20AA">
        <w:rPr>
          <w:color w:val="000000"/>
          <w:sz w:val="24"/>
        </w:rPr>
        <w:t>to em Sistemas de Informação</w:t>
      </w:r>
    </w:p>
    <w:p w:rsidR="000B20AA" w:rsidRDefault="000B20AA" w:rsidP="00C17BC3">
      <w:pPr>
        <w:pStyle w:val="Ttulo1"/>
      </w:pPr>
      <w:r>
        <w:br w:type="page"/>
      </w:r>
    </w:p>
    <w:p w:rsidR="000B20AA" w:rsidRDefault="000B20AA" w:rsidP="001D0D4C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:rsidR="000B20AA" w:rsidRDefault="00D6534E" w:rsidP="00242509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A arquitetura representa as principais componentes tecnológicas</w:t>
      </w:r>
      <w:r w:rsidR="000B20AA" w:rsidRPr="000B20AA">
        <w:rPr>
          <w:color w:val="000000"/>
          <w:sz w:val="24"/>
        </w:rPr>
        <w:t xml:space="preserve"> que </w:t>
      </w:r>
      <w:r>
        <w:rPr>
          <w:color w:val="000000"/>
          <w:sz w:val="24"/>
        </w:rPr>
        <w:t>devem ser desenvolvidas</w:t>
      </w:r>
      <w:r w:rsidR="000B20AA" w:rsidRPr="000B20AA">
        <w:rPr>
          <w:color w:val="000000"/>
          <w:sz w:val="24"/>
        </w:rPr>
        <w:t xml:space="preserve"> no projeto. </w:t>
      </w:r>
      <w:r w:rsidR="00996763">
        <w:rPr>
          <w:color w:val="000000"/>
          <w:sz w:val="24"/>
        </w:rPr>
        <w:t>Deve descrever os componentes</w:t>
      </w:r>
      <w:r>
        <w:rPr>
          <w:color w:val="000000"/>
          <w:sz w:val="24"/>
        </w:rPr>
        <w:t xml:space="preserve"> técnicos</w:t>
      </w:r>
      <w:r w:rsidR="00996763">
        <w:rPr>
          <w:color w:val="000000"/>
          <w:sz w:val="24"/>
        </w:rPr>
        <w:t xml:space="preserve"> e a forma como interagem entre si.</w:t>
      </w:r>
    </w:p>
    <w:p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</w:rPr>
      </w:pPr>
    </w:p>
    <w:p w:rsidR="006915F9" w:rsidRDefault="006915F9" w:rsidP="00C17BC3">
      <w:pPr>
        <w:pStyle w:val="Ttulo1"/>
      </w:pPr>
      <w:r>
        <w:br w:type="page"/>
      </w:r>
    </w:p>
    <w:p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:rsidR="00DB4450" w:rsidRDefault="00DB4450" w:rsidP="00DB4450">
      <w:pPr>
        <w:pStyle w:val="Corpodetexto"/>
      </w:pPr>
    </w:p>
    <w:p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</w:rPr>
      </w:pPr>
      <w:r w:rsidRPr="00DB4450">
        <w:rPr>
          <w:color w:val="000000"/>
          <w:sz w:val="24"/>
        </w:rPr>
        <w:t xml:space="preserve">Neste capítulo deve ser apresentado o plano do Projeto (Sugestão: utilizar a ferramenta de Gestão de projetos </w:t>
      </w:r>
      <w:r w:rsidR="00B21CDD">
        <w:rPr>
          <w:color w:val="000000"/>
          <w:sz w:val="24"/>
        </w:rPr>
        <w:t>Redmine):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</w:rPr>
      </w:pPr>
      <w:r w:rsidRPr="00DB4450">
        <w:rPr>
          <w:color w:val="000000"/>
          <w:sz w:val="24"/>
        </w:rPr>
        <w:t>Gantt Chart;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</w:rPr>
      </w:pPr>
      <w:r w:rsidRPr="00DB4450">
        <w:rPr>
          <w:color w:val="000000"/>
          <w:sz w:val="24"/>
        </w:rPr>
        <w:t>Identificação das principais actividades;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</w:rPr>
      </w:pPr>
      <w:r w:rsidRPr="00DB4450">
        <w:rPr>
          <w:color w:val="000000"/>
          <w:sz w:val="24"/>
        </w:rPr>
        <w:t>Deliverables;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</w:pPr>
      <w:r>
        <w:rPr>
          <w:color w:val="000000"/>
          <w:sz w:val="24"/>
        </w:rPr>
        <w:t>Milestones;</w:t>
      </w:r>
    </w:p>
    <w:p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</w:pPr>
      <w:r>
        <w:rPr>
          <w:color w:val="000000"/>
          <w:sz w:val="24"/>
        </w:rPr>
        <w:t>Equipa de Proje</w:t>
      </w:r>
      <w:r w:rsidR="00DB4450">
        <w:rPr>
          <w:color w:val="000000"/>
          <w:sz w:val="24"/>
        </w:rPr>
        <w:t xml:space="preserve">to </w:t>
      </w:r>
      <w:r>
        <w:rPr>
          <w:color w:val="000000"/>
          <w:sz w:val="24"/>
        </w:rPr>
        <w:t>e funções respetivas.</w:t>
      </w:r>
      <w:r w:rsidR="00DB4450">
        <w:br w:type="page"/>
      </w:r>
    </w:p>
    <w:p w:rsidR="006915F9" w:rsidRDefault="009B2DEE" w:rsidP="001D0D4C">
      <w:pPr>
        <w:pStyle w:val="Ttulo1"/>
        <w:numPr>
          <w:ilvl w:val="0"/>
          <w:numId w:val="8"/>
        </w:numPr>
      </w:pPr>
      <w:r>
        <w:lastRenderedPageBreak/>
        <w:t>Análise</w:t>
      </w:r>
    </w:p>
    <w:p w:rsidR="000B20AA" w:rsidRDefault="00B37F9E" w:rsidP="000B20AA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Este capítulo deve conter:</w:t>
      </w:r>
      <w:r w:rsidR="000B20AA">
        <w:rPr>
          <w:color w:val="000000"/>
          <w:sz w:val="24"/>
        </w:rPr>
        <w:t xml:space="preserve"> </w:t>
      </w:r>
    </w:p>
    <w:p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</w:rPr>
      </w:pPr>
      <w:r w:rsidRPr="000B20AA">
        <w:rPr>
          <w:color w:val="000000"/>
          <w:sz w:val="24"/>
        </w:rPr>
        <w:t>Tem</w:t>
      </w:r>
      <w:r>
        <w:rPr>
          <w:color w:val="000000"/>
          <w:sz w:val="24"/>
        </w:rPr>
        <w:t>ática do Proje</w:t>
      </w:r>
      <w:r w:rsidRPr="000B20AA">
        <w:rPr>
          <w:color w:val="000000"/>
          <w:sz w:val="24"/>
        </w:rPr>
        <w:t>to</w:t>
      </w:r>
    </w:p>
    <w:p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Obje</w:t>
      </w:r>
      <w:r w:rsidRPr="000B20AA">
        <w:rPr>
          <w:color w:val="000000"/>
          <w:sz w:val="24"/>
        </w:rPr>
        <w:t>tivos principais</w:t>
      </w:r>
    </w:p>
    <w:p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</w:rPr>
      </w:pPr>
      <w:r w:rsidRPr="000B20AA">
        <w:rPr>
          <w:color w:val="000000"/>
          <w:sz w:val="24"/>
        </w:rPr>
        <w:t xml:space="preserve">Análise de requisitos e funcionalidades </w:t>
      </w:r>
      <w:r w:rsidR="000B20AA" w:rsidRPr="000B20AA">
        <w:rPr>
          <w:color w:val="000000"/>
          <w:sz w:val="24"/>
        </w:rPr>
        <w:t>dos sistemas a desenvolver.</w:t>
      </w:r>
    </w:p>
    <w:p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</w:rPr>
      </w:pP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</w:rPr>
      </w:pP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Explicar o processo de desenvolvimento do software.</w:t>
      </w:r>
    </w:p>
    <w:p w:rsidR="001D0D4C" w:rsidRDefault="001D0D4C" w:rsidP="001E6AB8">
      <w:pPr>
        <w:spacing w:before="120" w:after="120" w:line="360" w:lineRule="auto"/>
        <w:jc w:val="both"/>
        <w:rPr>
          <w:color w:val="000000"/>
          <w:sz w:val="24"/>
        </w:rPr>
      </w:pPr>
    </w:p>
    <w:p w:rsidR="001D0D4C" w:rsidRDefault="001D0D4C" w:rsidP="001E6AB8">
      <w:pPr>
        <w:spacing w:before="120" w:after="120" w:line="360" w:lineRule="auto"/>
        <w:jc w:val="both"/>
        <w:rPr>
          <w:color w:val="000000"/>
          <w:sz w:val="24"/>
        </w:rPr>
      </w:pPr>
    </w:p>
    <w:p w:rsidR="001D0D4C" w:rsidRDefault="001D0D4C">
      <w:pPr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:rsidR="001E6AB8" w:rsidRPr="001D0D4C" w:rsidRDefault="001D0D4C" w:rsidP="00676F03">
      <w:pPr>
        <w:pStyle w:val="Ttulo1"/>
        <w:numPr>
          <w:ilvl w:val="0"/>
          <w:numId w:val="8"/>
        </w:numPr>
      </w:pPr>
      <w:r w:rsidRPr="001D0D4C">
        <w:lastRenderedPageBreak/>
        <w:t>Comandos Curl</w:t>
      </w:r>
    </w:p>
    <w:p w:rsidR="001E6AB8" w:rsidRDefault="00DA553B" w:rsidP="001E6AB8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</w:rPr>
      </w:pPr>
    </w:p>
    <w:p w:rsidR="00DA553B" w:rsidRDefault="000B0AA5" w:rsidP="00B37F9E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E</w:t>
      </w:r>
      <w:r w:rsidR="00DA553B">
        <w:rPr>
          <w:color w:val="000000"/>
          <w:sz w:val="24"/>
        </w:rPr>
        <w:t>ste capítulo deve incluir:</w:t>
      </w:r>
    </w:p>
    <w:p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</w:rPr>
      </w:pPr>
      <w:r w:rsidRPr="000B0AA5">
        <w:rPr>
          <w:color w:val="000000"/>
          <w:sz w:val="24"/>
        </w:rPr>
        <w:t>Desenho de testes</w:t>
      </w:r>
    </w:p>
    <w:p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</w:rPr>
      </w:pPr>
      <w:r w:rsidRPr="000B0AA5">
        <w:rPr>
          <w:color w:val="000000"/>
          <w:sz w:val="24"/>
        </w:rPr>
        <w:t>Ferramentas de testes utilizadas</w:t>
      </w:r>
    </w:p>
    <w:p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</w:rPr>
      </w:pPr>
      <w:r w:rsidRPr="000B0AA5">
        <w:rPr>
          <w:color w:val="000000"/>
          <w:sz w:val="24"/>
        </w:rPr>
        <w:t>Execução dos testes</w:t>
      </w:r>
    </w:p>
    <w:p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Resultados o</w:t>
      </w:r>
      <w:r w:rsidR="00DA553B" w:rsidRPr="000B0AA5">
        <w:rPr>
          <w:color w:val="000000"/>
          <w:sz w:val="24"/>
        </w:rPr>
        <w:t>btidos</w:t>
      </w:r>
      <w:r>
        <w:rPr>
          <w:color w:val="000000"/>
          <w:sz w:val="24"/>
        </w:rPr>
        <w:t xml:space="preserve"> e correção de erros</w:t>
      </w:r>
    </w:p>
    <w:p w:rsidR="00DA553B" w:rsidRDefault="00DA553B" w:rsidP="00B37F9E">
      <w:pPr>
        <w:spacing w:before="120" w:after="120" w:line="360" w:lineRule="auto"/>
        <w:jc w:val="both"/>
        <w:rPr>
          <w:color w:val="000000"/>
          <w:sz w:val="24"/>
        </w:rPr>
      </w:pPr>
    </w:p>
    <w:p w:rsidR="000B0AA5" w:rsidRDefault="000B0AA5" w:rsidP="00B37F9E">
      <w:pPr>
        <w:spacing w:before="120" w:after="120"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</w:rPr>
      </w:pPr>
    </w:p>
    <w:p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:rsidR="00C17BC3" w:rsidRDefault="00C17BC3" w:rsidP="00C17BC3">
      <w:pPr>
        <w:pStyle w:val="Corpodetexto"/>
      </w:pPr>
    </w:p>
    <w:p w:rsidR="00DB4450" w:rsidRDefault="00DB4450" w:rsidP="00C17BC3">
      <w:pPr>
        <w:pStyle w:val="Corpodetexto"/>
      </w:pPr>
      <w:r>
        <w:br w:type="page"/>
      </w:r>
    </w:p>
    <w:p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:rsidR="006915F9" w:rsidRDefault="006915F9" w:rsidP="00C17BC3">
      <w:pPr>
        <w:pStyle w:val="Corpodetexto"/>
      </w:pPr>
    </w:p>
    <w:p w:rsidR="006915F9" w:rsidRDefault="006915F9" w:rsidP="00C17BC3">
      <w:pPr>
        <w:pStyle w:val="Corpodetexto"/>
      </w:pPr>
    </w:p>
    <w:p w:rsidR="006915F9" w:rsidRDefault="006915F9" w:rsidP="00C17BC3">
      <w:pPr>
        <w:pStyle w:val="Corpodetexto"/>
      </w:pPr>
    </w:p>
    <w:p w:rsidR="00C17BC3" w:rsidRDefault="00C17BC3" w:rsidP="00C17BC3">
      <w:pPr>
        <w:pStyle w:val="Corpodetexto"/>
      </w:pPr>
    </w:p>
    <w:p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 w:rsidRPr="00FA09AF"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AD7" w:rsidRDefault="00FC7AD7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FC7AD7" w:rsidRDefault="00FC7AD7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AD7" w:rsidRDefault="00FC7AD7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FC7AD7" w:rsidRDefault="00FC7AD7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:rsidR="00FC7AD7" w:rsidRPr="00F20B3E" w:rsidRDefault="00FC7AD7">
      <w:pPr>
        <w:rPr>
          <w:i/>
          <w:iCs/>
          <w:sz w:val="18"/>
          <w:szCs w:val="20"/>
        </w:rPr>
      </w:pPr>
      <w:r w:rsidRPr="00F20B3E">
        <w:rPr>
          <w:i/>
          <w:iCs/>
          <w:sz w:val="18"/>
          <w:szCs w:val="20"/>
        </w:rPr>
        <w:t>(continuação da notas de rodapé)</w:t>
      </w:r>
    </w:p>
  </w:footnote>
  <w:footnote w:id="2">
    <w:p w:rsidR="00E63175" w:rsidRPr="00E63175" w:rsidRDefault="00E63175" w:rsidP="00E63175">
      <w:pPr>
        <w:pStyle w:val="Textodenotaderodap"/>
        <w:spacing w:line="20" w:lineRule="atLeast"/>
      </w:pPr>
      <w:r>
        <w:rPr>
          <w:rStyle w:val="Refdenotaderodap"/>
        </w:rPr>
        <w:footnoteRef/>
      </w:r>
      <w:r w:rsidRPr="00E63175"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4563F">
    <w:pPr>
      <w:rPr>
        <w:lang w:val="en-US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B0AA5"/>
    <w:rsid w:val="000B20AA"/>
    <w:rsid w:val="00117115"/>
    <w:rsid w:val="00121481"/>
    <w:rsid w:val="001735B1"/>
    <w:rsid w:val="001D0D4C"/>
    <w:rsid w:val="001E6AB8"/>
    <w:rsid w:val="00242509"/>
    <w:rsid w:val="002F68C8"/>
    <w:rsid w:val="003236FE"/>
    <w:rsid w:val="00333ABE"/>
    <w:rsid w:val="00335F70"/>
    <w:rsid w:val="00374E29"/>
    <w:rsid w:val="00384DC4"/>
    <w:rsid w:val="003C57B2"/>
    <w:rsid w:val="004A1387"/>
    <w:rsid w:val="005454E5"/>
    <w:rsid w:val="005702F6"/>
    <w:rsid w:val="00655555"/>
    <w:rsid w:val="00670AA1"/>
    <w:rsid w:val="00676F03"/>
    <w:rsid w:val="006915F9"/>
    <w:rsid w:val="007E3E80"/>
    <w:rsid w:val="00850980"/>
    <w:rsid w:val="00867E2E"/>
    <w:rsid w:val="008D332F"/>
    <w:rsid w:val="009644B0"/>
    <w:rsid w:val="00996763"/>
    <w:rsid w:val="009B2DEE"/>
    <w:rsid w:val="00A340FE"/>
    <w:rsid w:val="00A63BC6"/>
    <w:rsid w:val="00AC48B9"/>
    <w:rsid w:val="00B21CDD"/>
    <w:rsid w:val="00B23C8A"/>
    <w:rsid w:val="00B37F9E"/>
    <w:rsid w:val="00B4563F"/>
    <w:rsid w:val="00B66AE3"/>
    <w:rsid w:val="00BA62C0"/>
    <w:rsid w:val="00C17BC3"/>
    <w:rsid w:val="00D1255E"/>
    <w:rsid w:val="00D6534E"/>
    <w:rsid w:val="00DA553B"/>
    <w:rsid w:val="00DB4450"/>
    <w:rsid w:val="00E124AF"/>
    <w:rsid w:val="00E467A2"/>
    <w:rsid w:val="00E61CD2"/>
    <w:rsid w:val="00E63175"/>
    <w:rsid w:val="00E6444A"/>
    <w:rsid w:val="00E70630"/>
    <w:rsid w:val="00F20B3E"/>
    <w:rsid w:val="00F27E7B"/>
    <w:rsid w:val="00FA09AF"/>
    <w:rsid w:val="00FB06B8"/>
    <w:rsid w:val="00FC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c042b,#900"/>
    </o:shapedefaults>
    <o:shapelayout v:ext="edit">
      <o:idmap v:ext="edit" data="1"/>
    </o:shapelayout>
  </w:shapeDefaults>
  <w:decimalSymbol w:val=","/>
  <w:listSeparator w:val=";"/>
  <w14:docId w14:val="494CEC0B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</w:rPr>
  </w:style>
  <w:style w:type="paragraph" w:styleId="Cabealho2">
    <w:name w:val="heading 2"/>
    <w:basedOn w:val="Normal"/>
    <w:next w:val="Corpodetexto"/>
    <w:link w:val="Cabealh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Cabealho3">
    <w:name w:val="heading 3"/>
    <w:basedOn w:val="Normal"/>
    <w:next w:val="Corpodetexto"/>
    <w:link w:val="Cabealh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Cabealho4">
    <w:name w:val="heading 4"/>
    <w:basedOn w:val="Normal"/>
    <w:next w:val="Corpodetexto"/>
    <w:link w:val="Cabealh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Cabealho5">
    <w:name w:val="heading 5"/>
    <w:basedOn w:val="Normal"/>
    <w:next w:val="Corpodetexto"/>
    <w:link w:val="Cabealh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Cabealho6">
    <w:name w:val="heading 6"/>
    <w:basedOn w:val="Normal"/>
    <w:next w:val="Corpodetexto"/>
    <w:link w:val="Cabealh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Cabealho7">
    <w:name w:val="heading 7"/>
    <w:basedOn w:val="Normal"/>
    <w:next w:val="Corpodetexto"/>
    <w:link w:val="Cabealh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Cabealho8">
    <w:name w:val="heading 8"/>
    <w:basedOn w:val="Normal"/>
    <w:next w:val="Corpodetexto"/>
    <w:link w:val="Cabealh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Cabealho9">
    <w:name w:val="heading 9"/>
    <w:basedOn w:val="Normal"/>
    <w:next w:val="Corpodetexto"/>
    <w:link w:val="Cabealh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Cabealho2Carter">
    <w:name w:val="Cabeçalho 2 Caráter"/>
    <w:basedOn w:val="Tipodeletrapredefinidodopargrafo"/>
    <w:link w:val="Cabealh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Cabealho3Carter">
    <w:name w:val="Cabeçalho 3 Caráter"/>
    <w:basedOn w:val="Tipodeletrapredefinidodopargrafo"/>
    <w:link w:val="Cabealh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Cabealho4Carter">
    <w:name w:val="Cabeçalho 4 Caráter"/>
    <w:basedOn w:val="Tipodeletrapredefinidodopargrafo"/>
    <w:link w:val="Cabealh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Cabealho5Carter">
    <w:name w:val="Cabeçalho 5 Caráter"/>
    <w:basedOn w:val="Tipodeletrapredefinidodopargrafo"/>
    <w:link w:val="Cabealh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Cabealho6Carter">
    <w:name w:val="Cabeçalho 6 Caráter"/>
    <w:basedOn w:val="Tipodeletrapredefinidodopargrafo"/>
    <w:link w:val="Cabealh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Cabealho7Carter">
    <w:name w:val="Cabeçalho 7 Caráter"/>
    <w:basedOn w:val="Tipodeletrapredefinidodopargrafo"/>
    <w:link w:val="Cabealh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Cabealho8Carter">
    <w:name w:val="Cabeçalho 8 Caráter"/>
    <w:basedOn w:val="Tipodeletrapredefinidodopargrafo"/>
    <w:link w:val="Cabealh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Cabealho9Carter">
    <w:name w:val="Cabeçalho 9 Caráter"/>
    <w:basedOn w:val="Tipodeletrapredefinidodopargrafo"/>
    <w:link w:val="Cabealh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character" w:styleId="Forte">
    <w:name w:val="Strong"/>
    <w:basedOn w:val="Tipodeletrapredefinidodopargrafo"/>
    <w:qFormat/>
    <w:rsid w:val="001D0D4C"/>
    <w:rPr>
      <w:b/>
      <w:bCs/>
    </w:rPr>
  </w:style>
  <w:style w:type="character" w:styleId="nfase">
    <w:name w:val="Emphasis"/>
    <w:basedOn w:val="Tipodeletrapredefinidodopargrafo"/>
    <w:qFormat/>
    <w:rsid w:val="001D0D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52D594CA-F09C-475F-ACD4-BC6D3F56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113</TotalTime>
  <Pages>18</Pages>
  <Words>518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Daniel Batista</cp:lastModifiedBy>
  <cp:revision>25</cp:revision>
  <dcterms:created xsi:type="dcterms:W3CDTF">2017-01-09T11:21:00Z</dcterms:created>
  <dcterms:modified xsi:type="dcterms:W3CDTF">2019-01-03T23:11:00Z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